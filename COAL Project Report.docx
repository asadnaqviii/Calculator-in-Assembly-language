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B735" w14:textId="7E1E1801" w:rsidR="00D077E9" w:rsidRDefault="00D077E9" w:rsidP="00D70D02">
      <w:r>
        <w:rPr>
          <w:noProof/>
        </w:rPr>
        <w:drawing>
          <wp:anchor distT="0" distB="0" distL="114300" distR="114300" simplePos="0" relativeHeight="251658240" behindDoc="1" locked="0" layoutInCell="1" allowOverlap="1" wp14:anchorId="3582C430" wp14:editId="08C94849">
            <wp:simplePos x="0" y="0"/>
            <wp:positionH relativeFrom="column">
              <wp:posOffset>-744220</wp:posOffset>
            </wp:positionH>
            <wp:positionV relativeFrom="page">
              <wp:posOffset>476007</wp:posOffset>
            </wp:positionV>
            <wp:extent cx="7760970" cy="5706595"/>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760970" cy="570659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ED22F7E" w14:textId="77777777" w:rsidTr="00D077E9">
        <w:trPr>
          <w:trHeight w:val="1894"/>
        </w:trPr>
        <w:tc>
          <w:tcPr>
            <w:tcW w:w="5580" w:type="dxa"/>
            <w:tcBorders>
              <w:top w:val="nil"/>
              <w:left w:val="nil"/>
              <w:bottom w:val="nil"/>
              <w:right w:val="nil"/>
            </w:tcBorders>
          </w:tcPr>
          <w:p w14:paraId="110F3CA8" w14:textId="4F1D2D8C" w:rsidR="00D077E9" w:rsidRDefault="00D077E9" w:rsidP="00D077E9">
            <w:r>
              <w:rPr>
                <w:noProof/>
              </w:rPr>
              <mc:AlternateContent>
                <mc:Choice Requires="wps">
                  <w:drawing>
                    <wp:inline distT="0" distB="0" distL="0" distR="0" wp14:anchorId="36B76913" wp14:editId="3546DFAF">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3A2CF53" w14:textId="37D05692" w:rsidR="00D077E9" w:rsidRDefault="00D76C64" w:rsidP="00D76C64">
                                  <w:pPr>
                                    <w:pStyle w:val="Title"/>
                                  </w:pPr>
                                  <w:r>
                                    <w:t>CO&amp;AL Project Report</w:t>
                                  </w:r>
                                </w:p>
                                <w:p w14:paraId="4E95EC5D" w14:textId="68999701" w:rsidR="00D76C64" w:rsidRDefault="00D76C64" w:rsidP="00D76C64">
                                  <w:pPr>
                                    <w:pStyle w:val="Title"/>
                                  </w:pPr>
                                </w:p>
                                <w:p w14:paraId="6742FECB" w14:textId="10358E23" w:rsidR="00D76C64" w:rsidRDefault="00D76C64" w:rsidP="00D76C64">
                                  <w:pPr>
                                    <w:pStyle w:val="Title"/>
                                  </w:pPr>
                                </w:p>
                                <w:p w14:paraId="719A86C4" w14:textId="2B736ADA" w:rsidR="00D76C64" w:rsidRDefault="00D76C64" w:rsidP="00D76C64">
                                  <w:pPr>
                                    <w:pStyle w:val="Title"/>
                                  </w:pPr>
                                  <w:r>
                                    <w:t>W</w:t>
                                  </w:r>
                                </w:p>
                                <w:p w14:paraId="16541894" w14:textId="05D6F59E" w:rsidR="00D76C64" w:rsidRDefault="00D76C64" w:rsidP="00D76C64">
                                  <w:pPr>
                                    <w:pStyle w:val="Title"/>
                                  </w:pPr>
                                </w:p>
                                <w:p w14:paraId="22996403" w14:textId="719E8C5C" w:rsidR="00D76C64" w:rsidRDefault="00D76C64" w:rsidP="00D76C64">
                                  <w:pPr>
                                    <w:pStyle w:val="Title"/>
                                  </w:pPr>
                                </w:p>
                                <w:p w14:paraId="6A7B8FA1" w14:textId="214212CB" w:rsidR="00D76C64" w:rsidRDefault="00D76C64" w:rsidP="00D76C64">
                                  <w:pPr>
                                    <w:pStyle w:val="Title"/>
                                  </w:pPr>
                                </w:p>
                                <w:p w14:paraId="7ED7C085" w14:textId="208F12F5" w:rsidR="00D76C64" w:rsidRDefault="00D76C64" w:rsidP="00D76C64">
                                  <w:pPr>
                                    <w:pStyle w:val="Title"/>
                                  </w:pPr>
                                  <w:r>
                                    <w:t>W</w:t>
                                  </w:r>
                                </w:p>
                                <w:p w14:paraId="744B60A4" w14:textId="2B62E9D6" w:rsidR="00D76C64" w:rsidRDefault="00D76C64" w:rsidP="00D76C64">
                                  <w:pPr>
                                    <w:pStyle w:val="Title"/>
                                  </w:pPr>
                                  <w:r>
                                    <w:t>We</w:t>
                                  </w:r>
                                </w:p>
                                <w:p w14:paraId="6CCEB9A6" w14:textId="5F786CC3" w:rsidR="00D76C64" w:rsidRDefault="00D76C64" w:rsidP="00D76C64">
                                  <w:pPr>
                                    <w:pStyle w:val="Title"/>
                                  </w:pPr>
                                  <w:r>
                                    <w:t>Qq</w:t>
                                  </w:r>
                                </w:p>
                                <w:p w14:paraId="31918ABC" w14:textId="2C3B7A2A" w:rsidR="00D76C64" w:rsidRPr="00D86945" w:rsidRDefault="00D76C64" w:rsidP="00D76C64">
                                  <w:pPr>
                                    <w:pStyle w:val="Title"/>
                                  </w:pPr>
                                  <w:r>
                                    <w:t>we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B7691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3A2CF53" w14:textId="37D05692" w:rsidR="00D077E9" w:rsidRDefault="00D76C64" w:rsidP="00D76C64">
                            <w:pPr>
                              <w:pStyle w:val="Title"/>
                            </w:pPr>
                            <w:r>
                              <w:t>CO&amp;AL Project Report</w:t>
                            </w:r>
                          </w:p>
                          <w:p w14:paraId="4E95EC5D" w14:textId="68999701" w:rsidR="00D76C64" w:rsidRDefault="00D76C64" w:rsidP="00D76C64">
                            <w:pPr>
                              <w:pStyle w:val="Title"/>
                            </w:pPr>
                          </w:p>
                          <w:p w14:paraId="6742FECB" w14:textId="10358E23" w:rsidR="00D76C64" w:rsidRDefault="00D76C64" w:rsidP="00D76C64">
                            <w:pPr>
                              <w:pStyle w:val="Title"/>
                            </w:pPr>
                          </w:p>
                          <w:p w14:paraId="719A86C4" w14:textId="2B736ADA" w:rsidR="00D76C64" w:rsidRDefault="00D76C64" w:rsidP="00D76C64">
                            <w:pPr>
                              <w:pStyle w:val="Title"/>
                            </w:pPr>
                            <w:r>
                              <w:t>W</w:t>
                            </w:r>
                          </w:p>
                          <w:p w14:paraId="16541894" w14:textId="05D6F59E" w:rsidR="00D76C64" w:rsidRDefault="00D76C64" w:rsidP="00D76C64">
                            <w:pPr>
                              <w:pStyle w:val="Title"/>
                            </w:pPr>
                          </w:p>
                          <w:p w14:paraId="22996403" w14:textId="719E8C5C" w:rsidR="00D76C64" w:rsidRDefault="00D76C64" w:rsidP="00D76C64">
                            <w:pPr>
                              <w:pStyle w:val="Title"/>
                            </w:pPr>
                          </w:p>
                          <w:p w14:paraId="6A7B8FA1" w14:textId="214212CB" w:rsidR="00D76C64" w:rsidRDefault="00D76C64" w:rsidP="00D76C64">
                            <w:pPr>
                              <w:pStyle w:val="Title"/>
                            </w:pPr>
                          </w:p>
                          <w:p w14:paraId="7ED7C085" w14:textId="208F12F5" w:rsidR="00D76C64" w:rsidRDefault="00D76C64" w:rsidP="00D76C64">
                            <w:pPr>
                              <w:pStyle w:val="Title"/>
                            </w:pPr>
                            <w:r>
                              <w:t>W</w:t>
                            </w:r>
                          </w:p>
                          <w:p w14:paraId="744B60A4" w14:textId="2B62E9D6" w:rsidR="00D76C64" w:rsidRDefault="00D76C64" w:rsidP="00D76C64">
                            <w:pPr>
                              <w:pStyle w:val="Title"/>
                            </w:pPr>
                            <w:r>
                              <w:t>We</w:t>
                            </w:r>
                          </w:p>
                          <w:p w14:paraId="6CCEB9A6" w14:textId="5F786CC3" w:rsidR="00D76C64" w:rsidRDefault="00D76C64" w:rsidP="00D76C64">
                            <w:pPr>
                              <w:pStyle w:val="Title"/>
                            </w:pPr>
                            <w:r>
                              <w:t>Qq</w:t>
                            </w:r>
                          </w:p>
                          <w:p w14:paraId="31918ABC" w14:textId="2C3B7A2A" w:rsidR="00D76C64" w:rsidRPr="00D86945" w:rsidRDefault="00D76C64" w:rsidP="00D76C64">
                            <w:pPr>
                              <w:pStyle w:val="Title"/>
                            </w:pPr>
                            <w:r>
                              <w:t>we</w:t>
                            </w:r>
                          </w:p>
                        </w:txbxContent>
                      </v:textbox>
                      <w10:anchorlock/>
                    </v:shape>
                  </w:pict>
                </mc:Fallback>
              </mc:AlternateContent>
            </w:r>
          </w:p>
          <w:p w14:paraId="1096A8B0" w14:textId="112E4A4B" w:rsidR="00D077E9" w:rsidRDefault="00D077E9" w:rsidP="00D077E9">
            <w:r>
              <w:rPr>
                <w:noProof/>
              </w:rPr>
              <mc:AlternateContent>
                <mc:Choice Requires="wps">
                  <w:drawing>
                    <wp:inline distT="0" distB="0" distL="0" distR="0" wp14:anchorId="7B0017FC" wp14:editId="4DA50F7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F99DE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ED62FF2" w14:textId="77777777" w:rsidTr="00D077E9">
        <w:trPr>
          <w:trHeight w:val="7636"/>
        </w:trPr>
        <w:tc>
          <w:tcPr>
            <w:tcW w:w="5580" w:type="dxa"/>
            <w:tcBorders>
              <w:top w:val="nil"/>
              <w:left w:val="nil"/>
              <w:bottom w:val="nil"/>
              <w:right w:val="nil"/>
            </w:tcBorders>
          </w:tcPr>
          <w:p w14:paraId="6074E085" w14:textId="651B1939" w:rsidR="00D077E9" w:rsidRDefault="00C84768" w:rsidP="00D077E9">
            <w:pPr>
              <w:rPr>
                <w:noProof/>
              </w:rPr>
            </w:pPr>
            <w:r>
              <w:rPr>
                <w:noProof/>
              </w:rPr>
              <mc:AlternateContent>
                <mc:Choice Requires="wps">
                  <w:drawing>
                    <wp:anchor distT="45720" distB="45720" distL="114300" distR="114300" simplePos="0" relativeHeight="251663360" behindDoc="0" locked="0" layoutInCell="1" allowOverlap="1" wp14:anchorId="784597A5" wp14:editId="29B2A59D">
                      <wp:simplePos x="0" y="0"/>
                      <wp:positionH relativeFrom="column">
                        <wp:posOffset>17836</wp:posOffset>
                      </wp:positionH>
                      <wp:positionV relativeFrom="paragraph">
                        <wp:posOffset>402341</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4F5603" w14:textId="4408ED1C" w:rsidR="00C84768" w:rsidRDefault="00C84768">
                                  <w:r>
                                    <w:t>Submitted to: Miss Madiha</w:t>
                                  </w:r>
                                </w:p>
                                <w:p w14:paraId="622BC3F1" w14:textId="458850AD" w:rsidR="008D5E6D" w:rsidRDefault="008D5E6D">
                                  <w:r>
                                    <w:t>Completion Date: 01/05/2022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4597A5" id="Text Box 2" o:spid="_x0000_s1027" type="#_x0000_t202" style="position:absolute;margin-left:1.4pt;margin-top:31.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">
                      <v:textbox style="mso-fit-shape-to-text:t">
                        <w:txbxContent>
                          <w:p w14:paraId="5D4F5603" w14:textId="4408ED1C" w:rsidR="00C84768" w:rsidRDefault="00C84768">
                            <w:r>
                              <w:t>Submitted to: Miss Madiha</w:t>
                            </w:r>
                          </w:p>
                          <w:p w14:paraId="622BC3F1" w14:textId="458850AD" w:rsidR="008D5E6D" w:rsidRDefault="008D5E6D">
                            <w:r>
                              <w:t>Completion Date: 01/05/2022</w:t>
                            </w:r>
                          </w:p>
                        </w:txbxContent>
                      </v:textbox>
                      <w10:wrap type="square"/>
                    </v:shape>
                  </w:pict>
                </mc:Fallback>
              </mc:AlternateContent>
            </w:r>
          </w:p>
        </w:tc>
      </w:tr>
      <w:tr w:rsidR="00D077E9" w14:paraId="5D69842D" w14:textId="77777777" w:rsidTr="00D077E9">
        <w:trPr>
          <w:trHeight w:val="2171"/>
        </w:trPr>
        <w:tc>
          <w:tcPr>
            <w:tcW w:w="5580" w:type="dxa"/>
            <w:tcBorders>
              <w:top w:val="nil"/>
              <w:left w:val="nil"/>
              <w:bottom w:val="nil"/>
              <w:right w:val="nil"/>
            </w:tcBorders>
          </w:tcPr>
          <w:sdt>
            <w:sdtPr>
              <w:id w:val="1080870105"/>
              <w:placeholder>
                <w:docPart w:val="40480065EC33428B8948C3CE89A94AF0"/>
              </w:placeholder>
              <w15:appearance w15:val="hidden"/>
            </w:sdtPr>
            <w:sdtEndPr/>
            <w:sdtContent>
              <w:p w14:paraId="79FA4AC0" w14:textId="635DC02A" w:rsidR="00D077E9" w:rsidRDefault="00C84768" w:rsidP="00D077E9">
                <w:r>
                  <w:rPr>
                    <w:rStyle w:val="SubtitleChar"/>
                    <w:b w:val="0"/>
                  </w:rPr>
                  <w:t>Sigma calculator</w:t>
                </w:r>
              </w:p>
            </w:sdtContent>
          </w:sdt>
          <w:p w14:paraId="1212A110"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04F17E1" wp14:editId="0553EFC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D1DE4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FB99948" w14:textId="77777777" w:rsidR="00D077E9" w:rsidRDefault="00D077E9" w:rsidP="00D077E9">
            <w:pPr>
              <w:rPr>
                <w:noProof/>
                <w:sz w:val="10"/>
                <w:szCs w:val="10"/>
              </w:rPr>
            </w:pPr>
          </w:p>
          <w:p w14:paraId="3E3A6162" w14:textId="77777777" w:rsidR="00D077E9" w:rsidRDefault="00D077E9" w:rsidP="00D077E9">
            <w:pPr>
              <w:rPr>
                <w:noProof/>
                <w:sz w:val="10"/>
                <w:szCs w:val="10"/>
              </w:rPr>
            </w:pPr>
          </w:p>
          <w:p w14:paraId="60B6BAC0" w14:textId="6288E8F6" w:rsidR="00D077E9" w:rsidRDefault="00DE7F17" w:rsidP="00D077E9">
            <w:sdt>
              <w:sdtPr>
                <w:id w:val="-1740469667"/>
                <w:placeholder>
                  <w:docPart w:val="8026905A6A6644D280E9CF389447DD26"/>
                </w:placeholder>
                <w15:appearance w15:val="hidden"/>
              </w:sdtPr>
              <w:sdtEndPr/>
              <w:sdtContent>
                <w:r w:rsidR="009D2199">
                  <w:t>3</w:t>
                </w:r>
                <w:r w:rsidR="009D2199" w:rsidRPr="009D2199">
                  <w:rPr>
                    <w:vertAlign w:val="superscript"/>
                  </w:rPr>
                  <w:t>rd</w:t>
                </w:r>
                <w:r w:rsidR="009D2199">
                  <w:t xml:space="preserve"> Semester Project</w:t>
                </w:r>
              </w:sdtContent>
            </w:sdt>
          </w:p>
          <w:p w14:paraId="5D2742E5" w14:textId="1060FDF3" w:rsidR="00D077E9" w:rsidRDefault="00C84768" w:rsidP="00D077E9">
            <w:pPr>
              <w:rPr>
                <w:b w:val="0"/>
                <w:bCs/>
              </w:rPr>
            </w:pPr>
            <w:r>
              <w:t>Team Members</w:t>
            </w:r>
            <w:r w:rsidR="00D077E9" w:rsidRPr="00B231E5">
              <w:t>:</w:t>
            </w:r>
            <w:r w:rsidR="00D077E9">
              <w:t xml:space="preserve"> </w:t>
            </w:r>
            <w:r>
              <w:rPr>
                <w:b w:val="0"/>
                <w:bCs/>
              </w:rPr>
              <w:t>Talha Momin &amp; Asad Abbas</w:t>
            </w:r>
          </w:p>
          <w:p w14:paraId="73FB1609" w14:textId="77777777" w:rsidR="00C84768" w:rsidRPr="00C84768" w:rsidRDefault="00C84768" w:rsidP="00D077E9">
            <w:pPr>
              <w:rPr>
                <w:b w:val="0"/>
                <w:bCs/>
              </w:rPr>
            </w:pPr>
          </w:p>
          <w:p w14:paraId="784CF183" w14:textId="5B42A188" w:rsidR="00C84768" w:rsidRDefault="00C84768" w:rsidP="00D077E9"/>
          <w:p w14:paraId="463E41A7" w14:textId="77777777" w:rsidR="00D077E9" w:rsidRPr="00D86945" w:rsidRDefault="00D077E9" w:rsidP="00D077E9">
            <w:pPr>
              <w:rPr>
                <w:noProof/>
                <w:sz w:val="10"/>
                <w:szCs w:val="10"/>
              </w:rPr>
            </w:pPr>
          </w:p>
        </w:tc>
      </w:tr>
    </w:tbl>
    <w:p w14:paraId="34008A64" w14:textId="28563728" w:rsidR="00D077E9" w:rsidRDefault="00D077E9">
      <w:pPr>
        <w:spacing w:after="200"/>
      </w:pPr>
      <w:r w:rsidRPr="00D967AC">
        <w:rPr>
          <w:noProof/>
        </w:rPr>
        <w:drawing>
          <wp:anchor distT="0" distB="0" distL="114300" distR="114300" simplePos="0" relativeHeight="251661312" behindDoc="0" locked="0" layoutInCell="1" allowOverlap="1" wp14:anchorId="002355E1" wp14:editId="2E340FBA">
            <wp:simplePos x="0" y="0"/>
            <wp:positionH relativeFrom="column">
              <wp:posOffset>4864840</wp:posOffset>
            </wp:positionH>
            <wp:positionV relativeFrom="paragraph">
              <wp:posOffset>6757156</wp:posOffset>
            </wp:positionV>
            <wp:extent cx="1079750" cy="1239386"/>
            <wp:effectExtent l="0" t="0" r="635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2252" cy="126521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7D71F335" wp14:editId="17F6993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6B72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79B7CE50" wp14:editId="1B72D417">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344B1"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tbl>
      <w:tblPr>
        <w:tblpPr w:leftFromText="180" w:rightFromText="180" w:vertAnchor="text" w:horzAnchor="margin" w:tblpY="1821"/>
        <w:tblW w:w="9999" w:type="dxa"/>
        <w:tblCellMar>
          <w:left w:w="0" w:type="dxa"/>
          <w:right w:w="0" w:type="dxa"/>
        </w:tblCellMar>
        <w:tblLook w:val="0000" w:firstRow="0" w:lastRow="0" w:firstColumn="0" w:lastColumn="0" w:noHBand="0" w:noVBand="0"/>
      </w:tblPr>
      <w:tblGrid>
        <w:gridCol w:w="9999"/>
      </w:tblGrid>
      <w:tr w:rsidR="009E0EBD" w14:paraId="7B94832C" w14:textId="77777777" w:rsidTr="009E0EBD">
        <w:trPr>
          <w:trHeight w:val="3546"/>
        </w:trPr>
        <w:tc>
          <w:tcPr>
            <w:tcW w:w="9999" w:type="dxa"/>
          </w:tcPr>
          <w:sdt>
            <w:sdtPr>
              <w:rPr>
                <w:b/>
                <w:bCs/>
                <w:caps w:val="0"/>
                <w:spacing w:val="0"/>
                <w:sz w:val="28"/>
              </w:rPr>
              <w:id w:val="1660650702"/>
              <w:placeholder>
                <w:docPart w:val="DC31FB9004F340F9BEFC023F09245C18"/>
              </w:placeholder>
              <w15:dataBinding w:prefixMappings="xmlns:ns0='http://schemas.microsoft.com/temp/samples' " w:xpath="/ns0:employees[1]/ns0:employee[1]/ns0:CompanyName[1]" w:storeItemID="{00000000-0000-0000-0000-000000000000}"/>
              <w15:appearance w15:val="hidden"/>
            </w:sdtPr>
            <w:sdtEndPr>
              <w:rPr>
                <w:bCs w:val="0"/>
              </w:rPr>
            </w:sdtEndPr>
            <w:sdtContent>
              <w:p w14:paraId="0805920E" w14:textId="77777777" w:rsidR="009E0EBD" w:rsidRPr="009E0EBD" w:rsidRDefault="009E0EBD" w:rsidP="009E0EBD">
                <w:pPr>
                  <w:pStyle w:val="Subtitle"/>
                  <w:framePr w:hSpace="0" w:wrap="auto" w:vAnchor="margin" w:hAnchor="text" w:yAlign="inline"/>
                  <w:rPr>
                    <w:b/>
                    <w:bCs/>
                  </w:rPr>
                </w:pPr>
                <w:r w:rsidRPr="009E0EBD">
                  <w:rPr>
                    <w:b/>
                    <w:bCs/>
                  </w:rPr>
                  <w:t>OBJECTIVE:</w:t>
                </w:r>
              </w:p>
              <w:p w14:paraId="58C0E938" w14:textId="77777777" w:rsidR="009E0EBD" w:rsidRDefault="009E0EBD" w:rsidP="009E0EBD">
                <w:pPr>
                  <w:rPr>
                    <w:b w:val="0"/>
                    <w:bCs/>
                  </w:rPr>
                </w:pPr>
                <w:r>
                  <w:rPr>
                    <w:b w:val="0"/>
                    <w:bCs/>
                  </w:rPr>
                  <w:t>The main goal of this project is to program a fully functional calculator which provides basic arithmetic operations as well as a few other operations in assembly language. This project will be able to give users a precise understanding of how low-level programs are made and how does it work.</w:t>
                </w:r>
              </w:p>
              <w:p w14:paraId="7BBFE3C7" w14:textId="77777777" w:rsidR="009E0EBD" w:rsidRPr="008C1ADF" w:rsidRDefault="00DE7F17" w:rsidP="009E0EBD"/>
            </w:sdtContent>
          </w:sdt>
          <w:p w14:paraId="0B9252B7" w14:textId="77777777" w:rsidR="009E0EBD" w:rsidRPr="009E0EBD" w:rsidRDefault="009E0EBD" w:rsidP="009E0EBD">
            <w:pPr>
              <w:pStyle w:val="Subtitle"/>
              <w:framePr w:hSpace="0" w:wrap="auto" w:vAnchor="margin" w:hAnchor="text" w:yAlign="inline"/>
              <w:rPr>
                <w:b/>
                <w:bCs/>
              </w:rPr>
            </w:pPr>
            <w:r w:rsidRPr="009E0EBD">
              <w:rPr>
                <w:b/>
                <w:bCs/>
              </w:rPr>
              <w:t>tHEORY:</w:t>
            </w:r>
          </w:p>
          <w:p w14:paraId="77B5501F" w14:textId="77777777" w:rsidR="00C60C79" w:rsidRDefault="00DD5FC2" w:rsidP="009E0EBD">
            <w:pPr>
              <w:rPr>
                <w:b w:val="0"/>
                <w:bCs/>
              </w:rPr>
            </w:pPr>
            <w:r>
              <w:rPr>
                <w:b w:val="0"/>
                <w:bCs/>
              </w:rPr>
              <w:t xml:space="preserve">This project is made using “emu8086” assembly language emulator. It has its own set of mnemonics and limitations. The calculator is performing all the basic tasks that a calculator is meant to perform but in low level assembly language therefore the user is required to have some basic knowledge of how assembly language work as well as the emulator. </w:t>
            </w:r>
          </w:p>
          <w:p w14:paraId="388EA4E2" w14:textId="4D622621" w:rsidR="009E0EBD" w:rsidRDefault="00EF3A39" w:rsidP="009E0EBD">
            <w:pPr>
              <w:rPr>
                <w:b w:val="0"/>
                <w:bCs/>
              </w:rPr>
            </w:pPr>
            <w:r>
              <w:rPr>
                <w:b w:val="0"/>
                <w:bCs/>
              </w:rPr>
              <w:t xml:space="preserve">The calculator is provided with a clean looking command line interface for the ease of user. This interface will provide a menu where the user will be able to select from a list of operations to perform. </w:t>
            </w:r>
            <w:r w:rsidR="00C60C79">
              <w:rPr>
                <w:b w:val="0"/>
                <w:bCs/>
              </w:rPr>
              <w:t>Fu</w:t>
            </w:r>
            <w:r>
              <w:rPr>
                <w:b w:val="0"/>
                <w:bCs/>
              </w:rPr>
              <w:t xml:space="preserve">nctions have been made in this code for a </w:t>
            </w:r>
            <w:r w:rsidR="00C60C79">
              <w:rPr>
                <w:b w:val="0"/>
                <w:bCs/>
              </w:rPr>
              <w:t xml:space="preserve">list of </w:t>
            </w:r>
            <w:r>
              <w:rPr>
                <w:b w:val="0"/>
                <w:bCs/>
              </w:rPr>
              <w:t xml:space="preserve">operations to be performed. </w:t>
            </w:r>
          </w:p>
          <w:p w14:paraId="495DA584" w14:textId="1C44B0BC" w:rsidR="00C60C79" w:rsidRDefault="00C60C79" w:rsidP="009E0EBD">
            <w:pPr>
              <w:rPr>
                <w:b w:val="0"/>
                <w:bCs/>
              </w:rPr>
            </w:pPr>
          </w:p>
          <w:p w14:paraId="4614E166" w14:textId="154152FF" w:rsidR="00C60C79" w:rsidRDefault="00C60C79" w:rsidP="00C60C79">
            <w:pPr>
              <w:pStyle w:val="Subtitle"/>
              <w:framePr w:hSpace="0" w:wrap="auto" w:vAnchor="margin" w:hAnchor="text" w:yAlign="inline"/>
              <w:rPr>
                <w:b/>
                <w:bCs/>
              </w:rPr>
            </w:pPr>
            <w:r>
              <w:rPr>
                <w:b/>
                <w:bCs/>
              </w:rPr>
              <w:t>IMPLMENTATION</w:t>
            </w:r>
            <w:r w:rsidRPr="009E0EBD">
              <w:rPr>
                <w:b/>
                <w:bCs/>
              </w:rPr>
              <w:t>:</w:t>
            </w:r>
          </w:p>
          <w:p w14:paraId="0619B4A4" w14:textId="77777777" w:rsidR="00C60C79" w:rsidRPr="009E0EBD" w:rsidRDefault="00C60C79" w:rsidP="00C60C79">
            <w:pPr>
              <w:pStyle w:val="Subtitle"/>
              <w:framePr w:hSpace="0" w:wrap="auto" w:vAnchor="margin" w:hAnchor="text" w:yAlign="inline"/>
              <w:rPr>
                <w:b/>
                <w:bCs/>
              </w:rPr>
            </w:pPr>
          </w:p>
          <w:p w14:paraId="123CEB20" w14:textId="77777777" w:rsidR="00C60C79" w:rsidRDefault="00C60C79" w:rsidP="009E0EBD">
            <w:pPr>
              <w:rPr>
                <w:b w:val="0"/>
                <w:bCs/>
              </w:rPr>
            </w:pPr>
          </w:p>
          <w:p w14:paraId="3D266E57" w14:textId="77777777" w:rsidR="00C60C79" w:rsidRPr="009E0EBD" w:rsidRDefault="00C60C79" w:rsidP="009E0EBD">
            <w:pPr>
              <w:rPr>
                <w:b w:val="0"/>
                <w:bCs/>
              </w:rPr>
            </w:pPr>
          </w:p>
          <w:p w14:paraId="53583FCD" w14:textId="28657D4D" w:rsidR="009E0EBD" w:rsidRDefault="009E0EBD" w:rsidP="009E0EBD">
            <w:pPr>
              <w:pStyle w:val="Content"/>
            </w:pPr>
          </w:p>
        </w:tc>
      </w:tr>
    </w:tbl>
    <w:p w14:paraId="13C9E237" w14:textId="65593E23" w:rsidR="00D077E9" w:rsidRDefault="00DB01DD" w:rsidP="00D077E9">
      <w:pPr>
        <w:pStyle w:val="Heading1"/>
      </w:pPr>
      <w:r>
        <w:t>Calculator Made from Assembly Language</w:t>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63141CB4" w14:textId="77777777" w:rsidTr="00DF027C">
        <w:trPr>
          <w:trHeight w:val="1899"/>
        </w:trPr>
        <w:tc>
          <w:tcPr>
            <w:tcW w:w="9999" w:type="dxa"/>
            <w:shd w:val="clear" w:color="auto" w:fill="F2F2F2" w:themeFill="background1" w:themeFillShade="F2"/>
            <w:vAlign w:val="center"/>
          </w:tcPr>
          <w:p w14:paraId="5CA5E376" w14:textId="77777777" w:rsidR="00DF027C" w:rsidRPr="00DF027C" w:rsidRDefault="00DF027C" w:rsidP="00DF027C">
            <w:pPr>
              <w:pStyle w:val="EmphasisText"/>
              <w:jc w:val="center"/>
            </w:pPr>
            <w:r>
              <w:rPr>
                <w:noProof/>
              </w:rPr>
              <mc:AlternateContent>
                <mc:Choice Requires="wps">
                  <w:drawing>
                    <wp:inline distT="0" distB="0" distL="0" distR="0" wp14:anchorId="1F3F481B" wp14:editId="59BDEDCD">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14:paraId="02F41882" w14:textId="77777777" w:rsidR="00DF027C" w:rsidRDefault="00DF027C" w:rsidP="00DF027C">
                                  <w:pPr>
                                    <w:jc w:val="center"/>
                                  </w:pPr>
                                  <w:r>
                                    <w:rPr>
                                      <w:i/>
                                      <w:sz w:val="36"/>
                                    </w:rPr>
                                    <w:t>“</w:t>
                                  </w:r>
                                  <w:r w:rsidRPr="00DF027C">
                                    <w:rPr>
                                      <w:i/>
                                      <w:sz w:val="36"/>
                                    </w:rPr>
                                    <w:t>Find even more easy-to-use tools on the Insert tab, such as to add a hyperlink or insert a comment</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3F481B" id="Text Box 7" o:spid="_x0000_s1028"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" filled="f" stroked="f" strokeweight=".5pt">
                      <v:textbox>
                        <w:txbxContent>
                          <w:p w14:paraId="02F41882" w14:textId="77777777" w:rsidR="00DF027C" w:rsidRDefault="00DF027C" w:rsidP="00DF027C">
                            <w:pPr>
                              <w:jc w:val="center"/>
                            </w:pPr>
                            <w:r>
                              <w:rPr>
                                <w:i/>
                                <w:sz w:val="36"/>
                              </w:rPr>
                              <w:t>“</w:t>
                            </w:r>
                            <w:r w:rsidRPr="00DF027C">
                              <w:rPr>
                                <w:i/>
                                <w:sz w:val="36"/>
                              </w:rPr>
                              <w:t>Find even more easy-to-use tools on the Insert tab, such as to add a hyperlink or insert a comment</w:t>
                            </w:r>
                            <w:r>
                              <w:rPr>
                                <w:i/>
                                <w:sz w:val="36"/>
                              </w:rPr>
                              <w:t>”</w:t>
                            </w:r>
                          </w:p>
                        </w:txbxContent>
                      </v:textbox>
                      <w10:anchorlock/>
                    </v:shape>
                  </w:pict>
                </mc:Fallback>
              </mc:AlternateContent>
            </w:r>
          </w:p>
        </w:tc>
      </w:tr>
      <w:tr w:rsidR="00DF027C" w14:paraId="76AF6B7E" w14:textId="77777777" w:rsidTr="00FD3AE2">
        <w:trPr>
          <w:trHeight w:val="4370"/>
        </w:trPr>
        <w:tc>
          <w:tcPr>
            <w:tcW w:w="9999" w:type="dxa"/>
          </w:tcPr>
          <w:p w14:paraId="159E0261" w14:textId="77777777" w:rsidR="00DF027C" w:rsidRDefault="00DF027C" w:rsidP="00DF027C">
            <w:pPr>
              <w:pStyle w:val="EmphasisText"/>
              <w:rPr>
                <w:i/>
                <w:sz w:val="36"/>
              </w:rPr>
            </w:pPr>
          </w:p>
          <w:sdt>
            <w:sdtPr>
              <w:id w:val="-415933964"/>
              <w:placeholder>
                <w:docPart w:val="AD5537A4A21149B292F746F2C7171136"/>
              </w:placeholder>
              <w:temporary/>
              <w:showingPlcHdr/>
              <w15:appearance w15:val="hidden"/>
            </w:sdtPr>
            <w:sdtEndPr/>
            <w:sdtContent>
              <w:p w14:paraId="69CE06AC" w14:textId="77777777" w:rsidR="00DF027C" w:rsidRPr="00DF027C" w:rsidRDefault="00DF027C" w:rsidP="00DF027C">
                <w:pPr>
                  <w:pStyle w:val="Content"/>
                </w:pPr>
                <w:r w:rsidRPr="00DF027C">
                  <w:t>To get started right away, just tap any placeholder text (such as this) and start typing to replace it with your own.</w:t>
                </w:r>
              </w:p>
            </w:sdtContent>
          </w:sdt>
          <w:p w14:paraId="1FE2E09C" w14:textId="77777777" w:rsidR="00DF027C" w:rsidRDefault="00DF027C" w:rsidP="00DF027C">
            <w:pPr>
              <w:pStyle w:val="Content"/>
            </w:pPr>
          </w:p>
          <w:sdt>
            <w:sdtPr>
              <w:id w:val="1005247712"/>
              <w:placeholder>
                <w:docPart w:val="C3202A541D9B4378A2B0D6759A3685D7"/>
              </w:placeholder>
              <w:temporary/>
              <w:showingPlcHdr/>
              <w15:appearance w15:val="hidden"/>
            </w:sdtPr>
            <w:sdtEndPr/>
            <w:sdtContent>
              <w:p w14:paraId="5DCF7844" w14:textId="77777777" w:rsidR="00DF027C" w:rsidRDefault="00DF027C" w:rsidP="00DF027C">
                <w:pPr>
                  <w:pStyle w:val="Content"/>
                </w:pPr>
                <w:r w:rsidRPr="00DF027C">
                  <w:t xml:space="preserve">Want to insert a picture from your files or add a shape, text box, or table? You got it! On the Insert tab of the ribbon, just tap the option you need. </w:t>
                </w:r>
              </w:p>
            </w:sdtContent>
          </w:sdt>
          <w:p w14:paraId="7B45C05C" w14:textId="77777777" w:rsidR="00DF027C" w:rsidRDefault="00DF027C" w:rsidP="00DF027C">
            <w:pPr>
              <w:pStyle w:val="Content"/>
              <w:rPr>
                <w:i/>
                <w:sz w:val="36"/>
              </w:rPr>
            </w:pPr>
          </w:p>
          <w:p w14:paraId="7280D61D" w14:textId="6430694C" w:rsidR="00FD3AE2" w:rsidRDefault="00FD3AE2" w:rsidP="00FD3AE2">
            <w:pPr>
              <w:pStyle w:val="Subtitle"/>
              <w:framePr w:hSpace="0" w:wrap="auto" w:vAnchor="margin" w:hAnchor="text" w:yAlign="inline"/>
              <w:rPr>
                <w:b/>
                <w:bCs/>
              </w:rPr>
            </w:pPr>
            <w:r>
              <w:rPr>
                <w:b/>
                <w:bCs/>
              </w:rPr>
              <w:t>Debugging-test-run</w:t>
            </w:r>
            <w:r w:rsidRPr="009E0EBD">
              <w:rPr>
                <w:b/>
                <w:bCs/>
              </w:rPr>
              <w:t>:</w:t>
            </w:r>
          </w:p>
          <w:p w14:paraId="3DF18CB2" w14:textId="5900D898" w:rsidR="00FD3AE2" w:rsidRPr="00FD3AE2" w:rsidRDefault="00FD3AE2" w:rsidP="00DF027C">
            <w:pPr>
              <w:pStyle w:val="Content"/>
              <w:rPr>
                <w:iCs/>
              </w:rPr>
            </w:pPr>
            <w:r>
              <w:rPr>
                <w:iCs/>
              </w:rPr>
              <w:t>When we execute the program, this is the main menu with which we are greeted with.</w:t>
            </w:r>
          </w:p>
        </w:tc>
      </w:tr>
    </w:tbl>
    <w:p w14:paraId="42BBB104" w14:textId="417A611C" w:rsidR="0087605E" w:rsidRDefault="00FD3AE2" w:rsidP="00DF027C">
      <w:r w:rsidRPr="00FD3AE2">
        <w:drawing>
          <wp:inline distT="0" distB="0" distL="0" distR="0" wp14:anchorId="729EBEE1" wp14:editId="6956EBF2">
            <wp:extent cx="3905250" cy="3105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05796" cy="3105584"/>
                    </a:xfrm>
                    <a:prstGeom prst="rect">
                      <a:avLst/>
                    </a:prstGeom>
                  </pic:spPr>
                </pic:pic>
              </a:graphicData>
            </a:graphic>
          </wp:inline>
        </w:drawing>
      </w:r>
    </w:p>
    <w:p w14:paraId="0EEC3768" w14:textId="17164828" w:rsidR="00FD3AE2" w:rsidRDefault="00FD3AE2" w:rsidP="00DF027C"/>
    <w:p w14:paraId="4CDAE2EC" w14:textId="7FFBA6BE" w:rsidR="00FD3AE2" w:rsidRDefault="00FD3AE2" w:rsidP="00DF027C">
      <w:pPr>
        <w:rPr>
          <w:b w:val="0"/>
          <w:bCs/>
        </w:rPr>
      </w:pPr>
      <w:r>
        <w:t>Now selecting our first operation (Addition)</w:t>
      </w:r>
      <w:r w:rsidR="005B4A01">
        <w:t>:</w:t>
      </w:r>
    </w:p>
    <w:p w14:paraId="03D91FAF" w14:textId="7FDEA131" w:rsidR="005B4A01" w:rsidRDefault="00FD3AE2" w:rsidP="00DF027C">
      <w:pPr>
        <w:rPr>
          <w:b w:val="0"/>
          <w:bCs/>
        </w:rPr>
      </w:pPr>
      <w:r>
        <w:rPr>
          <w:b w:val="0"/>
          <w:bCs/>
        </w:rPr>
        <w:t xml:space="preserve">We select each operation by pressing </w:t>
      </w:r>
      <w:r w:rsidR="005B4A01">
        <w:rPr>
          <w:b w:val="0"/>
          <w:bCs/>
        </w:rPr>
        <w:t>respective key (in bracket) for each operation. In case for addition, we will press ‘+’</w:t>
      </w:r>
      <w:r w:rsidR="00C47969">
        <w:rPr>
          <w:b w:val="0"/>
          <w:bCs/>
        </w:rPr>
        <w:t>.</w:t>
      </w:r>
    </w:p>
    <w:p w14:paraId="3763EA3D" w14:textId="0F1DEDA5" w:rsidR="005B4A01" w:rsidRDefault="005B4A01" w:rsidP="00DF027C">
      <w:pPr>
        <w:rPr>
          <w:b w:val="0"/>
          <w:bCs/>
        </w:rPr>
      </w:pPr>
    </w:p>
    <w:p w14:paraId="0A32915C" w14:textId="50FF35A9" w:rsidR="005B4A01" w:rsidRDefault="005B4A01" w:rsidP="00DF027C">
      <w:pPr>
        <w:rPr>
          <w:b w:val="0"/>
          <w:bCs/>
        </w:rPr>
      </w:pPr>
    </w:p>
    <w:p w14:paraId="69BA79EC" w14:textId="31E4314C" w:rsidR="005B4A01" w:rsidRDefault="005B4A01" w:rsidP="00DF027C">
      <w:pPr>
        <w:rPr>
          <w:b w:val="0"/>
          <w:bCs/>
        </w:rPr>
      </w:pPr>
    </w:p>
    <w:p w14:paraId="1A43ECEE" w14:textId="3AE52267" w:rsidR="005B4A01" w:rsidRDefault="005B4A01" w:rsidP="00DF027C">
      <w:pPr>
        <w:rPr>
          <w:b w:val="0"/>
          <w:bCs/>
        </w:rPr>
      </w:pPr>
    </w:p>
    <w:p w14:paraId="0365AF40" w14:textId="6F00D7F4" w:rsidR="005B4A01" w:rsidRDefault="005B4A01" w:rsidP="00DF027C">
      <w:pPr>
        <w:rPr>
          <w:b w:val="0"/>
          <w:bCs/>
        </w:rPr>
      </w:pPr>
    </w:p>
    <w:p w14:paraId="0E69A434" w14:textId="05CD1C69" w:rsidR="005B4A01" w:rsidRDefault="005B4A01" w:rsidP="00DF027C">
      <w:pPr>
        <w:rPr>
          <w:b w:val="0"/>
          <w:bCs/>
        </w:rPr>
      </w:pPr>
    </w:p>
    <w:p w14:paraId="28C7A07E" w14:textId="0D64CC08" w:rsidR="005B4A01" w:rsidRDefault="005B4A01" w:rsidP="00DF027C">
      <w:pPr>
        <w:rPr>
          <w:b w:val="0"/>
          <w:bCs/>
        </w:rPr>
      </w:pPr>
    </w:p>
    <w:p w14:paraId="6EF4029B" w14:textId="75D70754" w:rsidR="005B4A01" w:rsidRDefault="005B4A01" w:rsidP="00DF027C">
      <w:pPr>
        <w:rPr>
          <w:b w:val="0"/>
          <w:bCs/>
        </w:rPr>
      </w:pPr>
      <w:r>
        <w:rPr>
          <w:b w:val="0"/>
          <w:bCs/>
        </w:rPr>
        <w:t>The following image shows our output when we perform addition operation.</w:t>
      </w:r>
    </w:p>
    <w:p w14:paraId="55412AEF" w14:textId="4EA81166" w:rsidR="005B4A01" w:rsidRDefault="005B4A01" w:rsidP="00DF027C">
      <w:pPr>
        <w:rPr>
          <w:b w:val="0"/>
          <w:bCs/>
        </w:rPr>
      </w:pPr>
      <w:r>
        <w:rPr>
          <w:b w:val="0"/>
          <w:bCs/>
        </w:rPr>
        <w:t>Note that we have given the user an ability to go back to the main menu once they have completed an operation.</w:t>
      </w:r>
    </w:p>
    <w:p w14:paraId="20B066E6" w14:textId="77777777" w:rsidR="005B4A01" w:rsidRDefault="005B4A01" w:rsidP="00DF027C">
      <w:pPr>
        <w:rPr>
          <w:b w:val="0"/>
          <w:bCs/>
        </w:rPr>
      </w:pPr>
    </w:p>
    <w:p w14:paraId="2C33CA01" w14:textId="40300EFD" w:rsidR="005B4A01" w:rsidRDefault="005B4A01" w:rsidP="00DF027C">
      <w:pPr>
        <w:rPr>
          <w:b w:val="0"/>
          <w:bCs/>
        </w:rPr>
      </w:pPr>
      <w:r w:rsidRPr="005B4A01">
        <w:rPr>
          <w:b w:val="0"/>
          <w:bCs/>
        </w:rPr>
        <w:drawing>
          <wp:inline distT="0" distB="0" distL="0" distR="0" wp14:anchorId="5047FAC5" wp14:editId="17DC521F">
            <wp:extent cx="4093740" cy="220027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117658" cy="2213130"/>
                    </a:xfrm>
                    <a:prstGeom prst="rect">
                      <a:avLst/>
                    </a:prstGeom>
                  </pic:spPr>
                </pic:pic>
              </a:graphicData>
            </a:graphic>
          </wp:inline>
        </w:drawing>
      </w:r>
    </w:p>
    <w:p w14:paraId="173E8283" w14:textId="542197FB" w:rsidR="004E76E4" w:rsidRDefault="004E76E4" w:rsidP="00DF027C">
      <w:pPr>
        <w:rPr>
          <w:b w:val="0"/>
          <w:bCs/>
        </w:rPr>
      </w:pPr>
    </w:p>
    <w:p w14:paraId="47E6F03B" w14:textId="3B4976DD" w:rsidR="004E76E4" w:rsidRDefault="004E76E4" w:rsidP="00DF027C">
      <w:pPr>
        <w:rPr>
          <w:b w:val="0"/>
          <w:bCs/>
        </w:rPr>
      </w:pPr>
      <w:r>
        <w:rPr>
          <w:b w:val="0"/>
          <w:bCs/>
        </w:rPr>
        <w:t xml:space="preserve">When pressed </w:t>
      </w:r>
      <w:proofErr w:type="gramStart"/>
      <w:r>
        <w:rPr>
          <w:b w:val="0"/>
          <w:bCs/>
        </w:rPr>
        <w:t>‘</w:t>
      </w:r>
      <w:r w:rsidR="00462824">
        <w:rPr>
          <w:b w:val="0"/>
          <w:bCs/>
        </w:rPr>
        <w:t xml:space="preserve"> </w:t>
      </w:r>
      <w:r>
        <w:rPr>
          <w:b w:val="0"/>
          <w:bCs/>
        </w:rPr>
        <w:t>y</w:t>
      </w:r>
      <w:proofErr w:type="gramEnd"/>
      <w:r w:rsidR="00462824">
        <w:rPr>
          <w:b w:val="0"/>
          <w:bCs/>
        </w:rPr>
        <w:t xml:space="preserve"> </w:t>
      </w:r>
      <w:r>
        <w:rPr>
          <w:b w:val="0"/>
          <w:bCs/>
        </w:rPr>
        <w:t>’, it will let the program know that you want to go back to the main menu therefore it will let you again perform from a list of available operations. If pressed ‘n’, it will simply quit the program</w:t>
      </w:r>
      <w:r w:rsidR="00BA3FD2">
        <w:rPr>
          <w:b w:val="0"/>
          <w:bCs/>
        </w:rPr>
        <w:t xml:space="preserve"> with a nice note</w:t>
      </w:r>
      <w:r>
        <w:rPr>
          <w:b w:val="0"/>
          <w:bCs/>
        </w:rPr>
        <w:t>.</w:t>
      </w:r>
    </w:p>
    <w:p w14:paraId="715DE92F" w14:textId="77777777" w:rsidR="004E76E4" w:rsidRDefault="004E76E4" w:rsidP="00DF027C">
      <w:pPr>
        <w:rPr>
          <w:b w:val="0"/>
          <w:bCs/>
        </w:rPr>
      </w:pPr>
    </w:p>
    <w:p w14:paraId="3DEABF97" w14:textId="39EAF45E" w:rsidR="005B4A01" w:rsidRDefault="005B4A01" w:rsidP="005B4A01">
      <w:r>
        <w:t>Now selecting (</w:t>
      </w:r>
      <w:r>
        <w:t>Subtraction</w:t>
      </w:r>
      <w:r>
        <w:t>):</w:t>
      </w:r>
    </w:p>
    <w:p w14:paraId="6EBA0697" w14:textId="07022DD8" w:rsidR="005B4A01" w:rsidRDefault="005B4A01" w:rsidP="005B4A01">
      <w:pPr>
        <w:rPr>
          <w:b w:val="0"/>
          <w:bCs/>
        </w:rPr>
      </w:pPr>
      <w:r>
        <w:rPr>
          <w:b w:val="0"/>
          <w:bCs/>
        </w:rPr>
        <w:t xml:space="preserve">In order to subtract, the user will input </w:t>
      </w:r>
      <w:proofErr w:type="gramStart"/>
      <w:r>
        <w:rPr>
          <w:b w:val="0"/>
          <w:bCs/>
        </w:rPr>
        <w:t>‘</w:t>
      </w:r>
      <w:r w:rsidR="00462824">
        <w:rPr>
          <w:b w:val="0"/>
          <w:bCs/>
        </w:rPr>
        <w:t xml:space="preserve"> –</w:t>
      </w:r>
      <w:proofErr w:type="gramEnd"/>
      <w:r w:rsidR="00462824">
        <w:rPr>
          <w:b w:val="0"/>
          <w:bCs/>
        </w:rPr>
        <w:t xml:space="preserve"> ‘</w:t>
      </w:r>
      <w:r w:rsidR="00C47969">
        <w:rPr>
          <w:b w:val="0"/>
          <w:bCs/>
        </w:rPr>
        <w:t xml:space="preserve">, </w:t>
      </w:r>
      <w:r>
        <w:rPr>
          <w:b w:val="0"/>
          <w:bCs/>
        </w:rPr>
        <w:t>in the main menu to let the program know that subtraction operation needs to be performed.</w:t>
      </w:r>
    </w:p>
    <w:p w14:paraId="08A2E308" w14:textId="77777777" w:rsidR="00C47969" w:rsidRDefault="00C47969" w:rsidP="005B4A01">
      <w:pPr>
        <w:rPr>
          <w:b w:val="0"/>
          <w:bCs/>
        </w:rPr>
      </w:pPr>
    </w:p>
    <w:p w14:paraId="07ABB956" w14:textId="1047BA0A" w:rsidR="00C47969" w:rsidRDefault="00C47969" w:rsidP="005B4A01">
      <w:pPr>
        <w:rPr>
          <w:b w:val="0"/>
          <w:bCs/>
        </w:rPr>
      </w:pPr>
      <w:r w:rsidRPr="00C47969">
        <w:rPr>
          <w:b w:val="0"/>
          <w:bCs/>
        </w:rPr>
        <w:drawing>
          <wp:inline distT="0" distB="0" distL="0" distR="0" wp14:anchorId="2AB8BC1E" wp14:editId="40155CD1">
            <wp:extent cx="5039428" cy="25054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039428" cy="2505425"/>
                    </a:xfrm>
                    <a:prstGeom prst="rect">
                      <a:avLst/>
                    </a:prstGeom>
                  </pic:spPr>
                </pic:pic>
              </a:graphicData>
            </a:graphic>
          </wp:inline>
        </w:drawing>
      </w:r>
    </w:p>
    <w:p w14:paraId="05632F4A" w14:textId="77777777" w:rsidR="005B4A01" w:rsidRDefault="005B4A01" w:rsidP="005B4A01">
      <w:pPr>
        <w:rPr>
          <w:b w:val="0"/>
          <w:bCs/>
        </w:rPr>
      </w:pPr>
    </w:p>
    <w:p w14:paraId="3110470C" w14:textId="77777777" w:rsidR="005B4A01" w:rsidRPr="005B4A01" w:rsidRDefault="005B4A01" w:rsidP="005B4A01">
      <w:pPr>
        <w:rPr>
          <w:b w:val="0"/>
          <w:bCs/>
        </w:rPr>
      </w:pPr>
    </w:p>
    <w:p w14:paraId="3B710938" w14:textId="23F28A45" w:rsidR="00C47969" w:rsidRDefault="00C47969" w:rsidP="00C47969">
      <w:r>
        <w:t>Now selecting (</w:t>
      </w:r>
      <w:r>
        <w:t>Multiplication</w:t>
      </w:r>
      <w:r>
        <w:t>):</w:t>
      </w:r>
    </w:p>
    <w:p w14:paraId="2AAF4A37" w14:textId="18A2B1A8" w:rsidR="00C47969" w:rsidRDefault="00CA77BE" w:rsidP="00C47969">
      <w:pPr>
        <w:rPr>
          <w:b w:val="0"/>
          <w:bCs/>
        </w:rPr>
      </w:pPr>
      <w:r>
        <w:rPr>
          <w:b w:val="0"/>
          <w:bCs/>
        </w:rPr>
        <w:t>To</w:t>
      </w:r>
      <w:r w:rsidR="00C47969">
        <w:rPr>
          <w:b w:val="0"/>
          <w:bCs/>
        </w:rPr>
        <w:t xml:space="preserve"> multiply between two variables, the user will have to press the ‘*’ button from the keyboard when the main menu appears.</w:t>
      </w:r>
    </w:p>
    <w:p w14:paraId="34863AD8" w14:textId="77777777" w:rsidR="00CA77BE" w:rsidRDefault="00CA77BE" w:rsidP="00C47969">
      <w:pPr>
        <w:rPr>
          <w:b w:val="0"/>
          <w:bCs/>
        </w:rPr>
      </w:pPr>
    </w:p>
    <w:p w14:paraId="7BCE7BAE" w14:textId="3B448383" w:rsidR="00991884" w:rsidRDefault="00991884" w:rsidP="00C47969">
      <w:pPr>
        <w:rPr>
          <w:b w:val="0"/>
          <w:bCs/>
        </w:rPr>
      </w:pPr>
      <w:r w:rsidRPr="00991884">
        <w:rPr>
          <w:b w:val="0"/>
          <w:bCs/>
        </w:rPr>
        <w:drawing>
          <wp:inline distT="0" distB="0" distL="0" distR="0" wp14:anchorId="74D862E4" wp14:editId="2C56C8EE">
            <wp:extent cx="4877481" cy="243874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877481" cy="2438740"/>
                    </a:xfrm>
                    <a:prstGeom prst="rect">
                      <a:avLst/>
                    </a:prstGeom>
                  </pic:spPr>
                </pic:pic>
              </a:graphicData>
            </a:graphic>
          </wp:inline>
        </w:drawing>
      </w:r>
    </w:p>
    <w:p w14:paraId="4E7613B4" w14:textId="22DEB570" w:rsidR="00CA77BE" w:rsidRDefault="00CA77BE" w:rsidP="00C47969">
      <w:pPr>
        <w:rPr>
          <w:b w:val="0"/>
          <w:bCs/>
        </w:rPr>
      </w:pPr>
    </w:p>
    <w:p w14:paraId="2D9CDB32" w14:textId="148C0130" w:rsidR="00CA77BE" w:rsidRDefault="00CA77BE" w:rsidP="00CA77BE">
      <w:r>
        <w:t>Now selecting (</w:t>
      </w:r>
      <w:r>
        <w:t>Division</w:t>
      </w:r>
      <w:r>
        <w:t>):</w:t>
      </w:r>
    </w:p>
    <w:p w14:paraId="7591E9C6" w14:textId="06269201" w:rsidR="00CA77BE" w:rsidRDefault="00CA77BE" w:rsidP="00CA77BE">
      <w:pPr>
        <w:rPr>
          <w:b w:val="0"/>
          <w:bCs/>
        </w:rPr>
      </w:pPr>
      <w:r>
        <w:rPr>
          <w:b w:val="0"/>
          <w:bCs/>
        </w:rPr>
        <w:t>Similarly, t</w:t>
      </w:r>
      <w:r>
        <w:rPr>
          <w:b w:val="0"/>
          <w:bCs/>
        </w:rPr>
        <w:t xml:space="preserve">o </w:t>
      </w:r>
      <w:r>
        <w:rPr>
          <w:b w:val="0"/>
          <w:bCs/>
        </w:rPr>
        <w:t>divide</w:t>
      </w:r>
      <w:r>
        <w:rPr>
          <w:b w:val="0"/>
          <w:bCs/>
        </w:rPr>
        <w:t xml:space="preserve"> between two variables, the user will have to press the </w:t>
      </w:r>
      <w:proofErr w:type="gramStart"/>
      <w:r>
        <w:rPr>
          <w:b w:val="0"/>
          <w:bCs/>
        </w:rPr>
        <w:t>‘</w:t>
      </w:r>
      <w:r>
        <w:rPr>
          <w:b w:val="0"/>
          <w:bCs/>
        </w:rPr>
        <w:t xml:space="preserve"> /</w:t>
      </w:r>
      <w:proofErr w:type="gramEnd"/>
      <w:r>
        <w:rPr>
          <w:b w:val="0"/>
          <w:bCs/>
        </w:rPr>
        <w:t xml:space="preserve"> </w:t>
      </w:r>
      <w:r>
        <w:rPr>
          <w:b w:val="0"/>
          <w:bCs/>
        </w:rPr>
        <w:t>’ button from the keyboard when the main menu appears.</w:t>
      </w:r>
    </w:p>
    <w:p w14:paraId="01316D33" w14:textId="77777777" w:rsidR="00CA77BE" w:rsidRDefault="00CA77BE" w:rsidP="00C47969">
      <w:pPr>
        <w:rPr>
          <w:b w:val="0"/>
          <w:bCs/>
        </w:rPr>
      </w:pPr>
    </w:p>
    <w:p w14:paraId="44B48A57" w14:textId="73632449" w:rsidR="00991884" w:rsidRDefault="00991884" w:rsidP="00C47969">
      <w:pPr>
        <w:rPr>
          <w:b w:val="0"/>
          <w:bCs/>
        </w:rPr>
      </w:pPr>
      <w:r w:rsidRPr="00991884">
        <w:rPr>
          <w:b w:val="0"/>
          <w:bCs/>
        </w:rPr>
        <w:drawing>
          <wp:inline distT="0" distB="0" distL="0" distR="0" wp14:anchorId="09A3CBD4" wp14:editId="6BCF3A7C">
            <wp:extent cx="4858428" cy="238158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4858428" cy="2381582"/>
                    </a:xfrm>
                    <a:prstGeom prst="rect">
                      <a:avLst/>
                    </a:prstGeom>
                  </pic:spPr>
                </pic:pic>
              </a:graphicData>
            </a:graphic>
          </wp:inline>
        </w:drawing>
      </w:r>
    </w:p>
    <w:p w14:paraId="3D73EFBE" w14:textId="23C1232B" w:rsidR="00CA77BE" w:rsidRDefault="00CA77BE" w:rsidP="00C47969">
      <w:pPr>
        <w:rPr>
          <w:b w:val="0"/>
          <w:bCs/>
        </w:rPr>
      </w:pPr>
    </w:p>
    <w:p w14:paraId="436EE59D" w14:textId="106B8C55" w:rsidR="00CA77BE" w:rsidRDefault="00CA77BE" w:rsidP="00C47969">
      <w:pPr>
        <w:rPr>
          <w:b w:val="0"/>
          <w:bCs/>
        </w:rPr>
      </w:pPr>
    </w:p>
    <w:p w14:paraId="08F3599F" w14:textId="7AC1D9D6" w:rsidR="00CA77BE" w:rsidRDefault="00CA77BE" w:rsidP="00C47969">
      <w:pPr>
        <w:rPr>
          <w:b w:val="0"/>
          <w:bCs/>
        </w:rPr>
      </w:pPr>
    </w:p>
    <w:p w14:paraId="79CEE5F8" w14:textId="1159456C" w:rsidR="00CA77BE" w:rsidRDefault="00CA77BE" w:rsidP="00C47969">
      <w:pPr>
        <w:rPr>
          <w:b w:val="0"/>
          <w:bCs/>
        </w:rPr>
      </w:pPr>
    </w:p>
    <w:p w14:paraId="28C8EA1F" w14:textId="3ECA6F58" w:rsidR="00CA77BE" w:rsidRDefault="00CA77BE" w:rsidP="00C47969">
      <w:pPr>
        <w:rPr>
          <w:b w:val="0"/>
          <w:bCs/>
        </w:rPr>
      </w:pPr>
    </w:p>
    <w:p w14:paraId="615A1433" w14:textId="19D2A3C8" w:rsidR="00CA77BE" w:rsidRDefault="00CF27CB" w:rsidP="00CA77BE">
      <w:r>
        <w:t>Modulus Function:</w:t>
      </w:r>
    </w:p>
    <w:p w14:paraId="57C5D10D" w14:textId="06E4A70F" w:rsidR="00CA77BE" w:rsidRDefault="00CF27CB" w:rsidP="00CA77BE">
      <w:pPr>
        <w:rPr>
          <w:b w:val="0"/>
          <w:bCs/>
        </w:rPr>
      </w:pPr>
      <w:r>
        <w:rPr>
          <w:b w:val="0"/>
          <w:bCs/>
        </w:rPr>
        <w:t>In order to check whether a remainder exists</w:t>
      </w:r>
      <w:r w:rsidR="00CA77BE">
        <w:rPr>
          <w:b w:val="0"/>
          <w:bCs/>
        </w:rPr>
        <w:t xml:space="preserve"> between two variables, the user will have to press the </w:t>
      </w:r>
      <w:r w:rsidR="004E76E4">
        <w:rPr>
          <w:b w:val="0"/>
          <w:bCs/>
        </w:rPr>
        <w:t>‘%’</w:t>
      </w:r>
      <w:r w:rsidR="00CA77BE">
        <w:rPr>
          <w:b w:val="0"/>
          <w:bCs/>
        </w:rPr>
        <w:t xml:space="preserve"> button from the keyboard</w:t>
      </w:r>
      <w:r>
        <w:rPr>
          <w:b w:val="0"/>
          <w:bCs/>
        </w:rPr>
        <w:t xml:space="preserve"> to start the modulo operation</w:t>
      </w:r>
      <w:r w:rsidR="00CA77BE">
        <w:rPr>
          <w:b w:val="0"/>
          <w:bCs/>
        </w:rPr>
        <w:t xml:space="preserve"> when the main menu appears.</w:t>
      </w:r>
    </w:p>
    <w:p w14:paraId="771E52C4" w14:textId="77777777" w:rsidR="00CA77BE" w:rsidRDefault="00CA77BE" w:rsidP="00C47969">
      <w:pPr>
        <w:rPr>
          <w:b w:val="0"/>
          <w:bCs/>
        </w:rPr>
      </w:pPr>
    </w:p>
    <w:p w14:paraId="0F81B095" w14:textId="44CC976B" w:rsidR="00991884" w:rsidRDefault="00991884" w:rsidP="00C47969">
      <w:pPr>
        <w:rPr>
          <w:b w:val="0"/>
          <w:bCs/>
        </w:rPr>
      </w:pPr>
      <w:r w:rsidRPr="00991884">
        <w:rPr>
          <w:b w:val="0"/>
          <w:bCs/>
        </w:rPr>
        <w:drawing>
          <wp:inline distT="0" distB="0" distL="0" distR="0" wp14:anchorId="19D05A85" wp14:editId="692D6579">
            <wp:extent cx="4458322" cy="2181529"/>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4458322" cy="2181529"/>
                    </a:xfrm>
                    <a:prstGeom prst="rect">
                      <a:avLst/>
                    </a:prstGeom>
                  </pic:spPr>
                </pic:pic>
              </a:graphicData>
            </a:graphic>
          </wp:inline>
        </w:drawing>
      </w:r>
    </w:p>
    <w:p w14:paraId="77D9B132" w14:textId="07E0AE3E" w:rsidR="004E76E4" w:rsidRDefault="004E76E4" w:rsidP="00C47969">
      <w:pPr>
        <w:rPr>
          <w:b w:val="0"/>
          <w:bCs/>
        </w:rPr>
      </w:pPr>
    </w:p>
    <w:p w14:paraId="5189356C" w14:textId="77777777" w:rsidR="004E76E4" w:rsidRDefault="004E76E4" w:rsidP="00C47969">
      <w:pPr>
        <w:rPr>
          <w:b w:val="0"/>
          <w:bCs/>
        </w:rPr>
      </w:pPr>
    </w:p>
    <w:p w14:paraId="17D35338" w14:textId="358508AA" w:rsidR="004E76E4" w:rsidRDefault="004E76E4" w:rsidP="004E76E4">
      <w:r>
        <w:t>Power/Exponent</w:t>
      </w:r>
      <w:r>
        <w:t xml:space="preserve"> Function:</w:t>
      </w:r>
    </w:p>
    <w:p w14:paraId="212C3CCC" w14:textId="1622A118" w:rsidR="004E76E4" w:rsidRDefault="004E76E4" w:rsidP="004E76E4">
      <w:pPr>
        <w:rPr>
          <w:b w:val="0"/>
          <w:bCs/>
        </w:rPr>
      </w:pPr>
      <w:r>
        <w:rPr>
          <w:b w:val="0"/>
          <w:bCs/>
        </w:rPr>
        <w:t xml:space="preserve">The power function will let the user to find out exponent of a number that they input. This will be done by pressing the </w:t>
      </w:r>
      <w:proofErr w:type="gramStart"/>
      <w:r>
        <w:rPr>
          <w:b w:val="0"/>
          <w:bCs/>
        </w:rPr>
        <w:t>‘ e</w:t>
      </w:r>
      <w:proofErr w:type="gramEnd"/>
      <w:r>
        <w:rPr>
          <w:b w:val="0"/>
          <w:bCs/>
        </w:rPr>
        <w:t xml:space="preserve"> ‘</w:t>
      </w:r>
      <w:r w:rsidR="00BA3FD2">
        <w:rPr>
          <w:b w:val="0"/>
          <w:bCs/>
        </w:rPr>
        <w:t xml:space="preserve"> button from the keyboard when the main menu appears.</w:t>
      </w:r>
    </w:p>
    <w:p w14:paraId="4A50B2F2" w14:textId="14EDB998" w:rsidR="00CF27CB" w:rsidRDefault="00CF27CB" w:rsidP="00C47969">
      <w:pPr>
        <w:rPr>
          <w:b w:val="0"/>
          <w:bCs/>
        </w:rPr>
      </w:pPr>
    </w:p>
    <w:p w14:paraId="7EF5C139" w14:textId="3502B313" w:rsidR="00CF27CB" w:rsidRDefault="00CF27CB" w:rsidP="00C47969">
      <w:pPr>
        <w:rPr>
          <w:b w:val="0"/>
          <w:bCs/>
        </w:rPr>
      </w:pPr>
    </w:p>
    <w:p w14:paraId="439CB40C" w14:textId="65CB759D" w:rsidR="00CF27CB" w:rsidRDefault="00CF27CB" w:rsidP="00C47969">
      <w:pPr>
        <w:rPr>
          <w:b w:val="0"/>
          <w:bCs/>
        </w:rPr>
      </w:pPr>
      <w:r w:rsidRPr="00CF27CB">
        <w:rPr>
          <w:b w:val="0"/>
          <w:bCs/>
        </w:rPr>
        <w:drawing>
          <wp:inline distT="0" distB="0" distL="0" distR="0" wp14:anchorId="5239AF01" wp14:editId="57B5A100">
            <wp:extent cx="4675977" cy="23431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4680072" cy="2345202"/>
                    </a:xfrm>
                    <a:prstGeom prst="rect">
                      <a:avLst/>
                    </a:prstGeom>
                  </pic:spPr>
                </pic:pic>
              </a:graphicData>
            </a:graphic>
          </wp:inline>
        </w:drawing>
      </w:r>
    </w:p>
    <w:p w14:paraId="4F514BAB" w14:textId="193CE8A1" w:rsidR="00BA3FD2" w:rsidRDefault="00BA3FD2" w:rsidP="00BA3FD2">
      <w:r>
        <w:lastRenderedPageBreak/>
        <w:t>Factorial</w:t>
      </w:r>
      <w:r>
        <w:t xml:space="preserve"> Function:</w:t>
      </w:r>
    </w:p>
    <w:p w14:paraId="7CD0CB77" w14:textId="185AD142" w:rsidR="00BA3FD2" w:rsidRDefault="00BA3FD2" w:rsidP="00BA3FD2">
      <w:pPr>
        <w:rPr>
          <w:b w:val="0"/>
          <w:bCs/>
        </w:rPr>
      </w:pPr>
      <w:r>
        <w:rPr>
          <w:b w:val="0"/>
          <w:bCs/>
        </w:rPr>
        <w:t>To find out factorial of a number</w:t>
      </w:r>
      <w:r>
        <w:rPr>
          <w:b w:val="0"/>
          <w:bCs/>
        </w:rPr>
        <w:t xml:space="preserve">, the user will have to press the </w:t>
      </w:r>
      <w:proofErr w:type="gramStart"/>
      <w:r>
        <w:rPr>
          <w:b w:val="0"/>
          <w:bCs/>
        </w:rPr>
        <w:t>‘</w:t>
      </w:r>
      <w:r>
        <w:rPr>
          <w:b w:val="0"/>
          <w:bCs/>
        </w:rPr>
        <w:t xml:space="preserve"> f</w:t>
      </w:r>
      <w:proofErr w:type="gramEnd"/>
      <w:r>
        <w:rPr>
          <w:b w:val="0"/>
          <w:bCs/>
        </w:rPr>
        <w:t xml:space="preserve"> </w:t>
      </w:r>
      <w:r>
        <w:rPr>
          <w:b w:val="0"/>
          <w:bCs/>
        </w:rPr>
        <w:t xml:space="preserve">’ button from the keyboard to start the </w:t>
      </w:r>
      <w:r>
        <w:rPr>
          <w:b w:val="0"/>
          <w:bCs/>
        </w:rPr>
        <w:t>factorial</w:t>
      </w:r>
      <w:r>
        <w:rPr>
          <w:b w:val="0"/>
          <w:bCs/>
        </w:rPr>
        <w:t xml:space="preserve"> operation when the main menu appears.</w:t>
      </w:r>
    </w:p>
    <w:p w14:paraId="496C0038" w14:textId="77777777" w:rsidR="00BA3FD2" w:rsidRDefault="00BA3FD2" w:rsidP="00C47969">
      <w:pPr>
        <w:rPr>
          <w:b w:val="0"/>
          <w:bCs/>
        </w:rPr>
      </w:pPr>
    </w:p>
    <w:p w14:paraId="76625A3A" w14:textId="6C4B3CF1" w:rsidR="00BA3FD2" w:rsidRDefault="00BA3FD2" w:rsidP="00C47969">
      <w:pPr>
        <w:rPr>
          <w:b w:val="0"/>
          <w:bCs/>
        </w:rPr>
      </w:pPr>
      <w:r w:rsidRPr="004E76E4">
        <w:rPr>
          <w:b w:val="0"/>
          <w:bCs/>
        </w:rPr>
        <w:drawing>
          <wp:inline distT="0" distB="0" distL="0" distR="0" wp14:anchorId="5F3C71EC" wp14:editId="2CEB5A14">
            <wp:extent cx="4419600" cy="240904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4432078" cy="2415846"/>
                    </a:xfrm>
                    <a:prstGeom prst="rect">
                      <a:avLst/>
                    </a:prstGeom>
                  </pic:spPr>
                </pic:pic>
              </a:graphicData>
            </a:graphic>
          </wp:inline>
        </w:drawing>
      </w:r>
    </w:p>
    <w:p w14:paraId="1D6DD60D" w14:textId="19B964CD" w:rsidR="00A90240" w:rsidRDefault="00A90240" w:rsidP="00C47969">
      <w:pPr>
        <w:rPr>
          <w:b w:val="0"/>
          <w:bCs/>
        </w:rPr>
      </w:pPr>
    </w:p>
    <w:p w14:paraId="1A9E2F0B" w14:textId="6FE7025F" w:rsidR="00A90240" w:rsidRDefault="00A90240" w:rsidP="00A90240">
      <w:r>
        <w:t>Conversion</w:t>
      </w:r>
      <w:r>
        <w:t xml:space="preserve"> </w:t>
      </w:r>
      <w:r>
        <w:t>Operation</w:t>
      </w:r>
      <w:r>
        <w:t>:</w:t>
      </w:r>
    </w:p>
    <w:p w14:paraId="785CC929" w14:textId="719D9798" w:rsidR="00A90240" w:rsidRDefault="00A90240" w:rsidP="00C47969">
      <w:pPr>
        <w:rPr>
          <w:b w:val="0"/>
          <w:bCs/>
        </w:rPr>
      </w:pPr>
      <w:r>
        <w:rPr>
          <w:b w:val="0"/>
          <w:bCs/>
        </w:rPr>
        <w:t xml:space="preserve">And lastly, we have added a functionality to convert temperature from Celsius to Fahrenheit and vice versa. This is a menu driven function as it firstly lets you select from the type of conversion you want and then perform accordingly. </w:t>
      </w:r>
    </w:p>
    <w:p w14:paraId="05A6D476" w14:textId="32143B9C" w:rsidR="00991884" w:rsidRDefault="00991884" w:rsidP="00C47969">
      <w:pPr>
        <w:rPr>
          <w:b w:val="0"/>
          <w:bCs/>
        </w:rPr>
      </w:pPr>
    </w:p>
    <w:p w14:paraId="6BF1E06D" w14:textId="45CDA472" w:rsidR="00C47969" w:rsidRDefault="00C47969" w:rsidP="00C47969">
      <w:pPr>
        <w:rPr>
          <w:b w:val="0"/>
          <w:bCs/>
        </w:rPr>
      </w:pPr>
      <w:r w:rsidRPr="00C47969">
        <w:rPr>
          <w:b w:val="0"/>
          <w:bCs/>
        </w:rPr>
        <w:drawing>
          <wp:inline distT="0" distB="0" distL="0" distR="0" wp14:anchorId="7CFD1E10" wp14:editId="1577523D">
            <wp:extent cx="3524742" cy="2467319"/>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524742" cy="2467319"/>
                    </a:xfrm>
                    <a:prstGeom prst="rect">
                      <a:avLst/>
                    </a:prstGeom>
                  </pic:spPr>
                </pic:pic>
              </a:graphicData>
            </a:graphic>
          </wp:inline>
        </w:drawing>
      </w:r>
    </w:p>
    <w:p w14:paraId="7D2A7790" w14:textId="6139BA75" w:rsidR="00A90240" w:rsidRDefault="00A90240" w:rsidP="00C47969">
      <w:pPr>
        <w:rPr>
          <w:b w:val="0"/>
          <w:bCs/>
        </w:rPr>
      </w:pPr>
    </w:p>
    <w:p w14:paraId="7EB3111D" w14:textId="59B20892" w:rsidR="00A90240" w:rsidRDefault="00A90240" w:rsidP="00C47969">
      <w:pPr>
        <w:rPr>
          <w:b w:val="0"/>
          <w:bCs/>
        </w:rPr>
      </w:pPr>
      <w:r>
        <w:rPr>
          <w:b w:val="0"/>
          <w:bCs/>
        </w:rPr>
        <w:t xml:space="preserve">In order to select this option, press </w:t>
      </w:r>
      <w:proofErr w:type="gramStart"/>
      <w:r>
        <w:rPr>
          <w:b w:val="0"/>
          <w:bCs/>
        </w:rPr>
        <w:t>‘</w:t>
      </w:r>
      <w:r w:rsidR="00462824">
        <w:rPr>
          <w:b w:val="0"/>
          <w:bCs/>
        </w:rPr>
        <w:t xml:space="preserve"> c</w:t>
      </w:r>
      <w:proofErr w:type="gramEnd"/>
      <w:r w:rsidR="00462824">
        <w:rPr>
          <w:b w:val="0"/>
          <w:bCs/>
        </w:rPr>
        <w:t xml:space="preserve"> ’</w:t>
      </w:r>
      <w:r>
        <w:rPr>
          <w:b w:val="0"/>
          <w:bCs/>
        </w:rPr>
        <w:t xml:space="preserve"> from the keyboard in the main menu and </w:t>
      </w:r>
      <w:r w:rsidR="003D44D2">
        <w:rPr>
          <w:b w:val="0"/>
          <w:bCs/>
        </w:rPr>
        <w:t>furthermore, press ‘ 1 ’, ‘ 2 ’ for conversion operations and ‘ 0 ’ to go back to menu.</w:t>
      </w:r>
    </w:p>
    <w:p w14:paraId="6255BE42" w14:textId="0E70CA6A" w:rsidR="003D44D2" w:rsidRDefault="003D44D2" w:rsidP="00C47969">
      <w:pPr>
        <w:rPr>
          <w:b w:val="0"/>
          <w:bCs/>
        </w:rPr>
      </w:pPr>
    </w:p>
    <w:p w14:paraId="1811EF38" w14:textId="0312FF5B" w:rsidR="003D44D2" w:rsidRDefault="003D44D2" w:rsidP="00C47969">
      <w:pPr>
        <w:rPr>
          <w:b w:val="0"/>
          <w:bCs/>
        </w:rPr>
      </w:pPr>
    </w:p>
    <w:p w14:paraId="0ADAE887" w14:textId="6D96B2BA" w:rsidR="003D44D2" w:rsidRDefault="003D44D2" w:rsidP="00C47969">
      <w:pPr>
        <w:rPr>
          <w:b w:val="0"/>
          <w:bCs/>
        </w:rPr>
      </w:pPr>
      <w:r>
        <w:rPr>
          <w:b w:val="0"/>
          <w:bCs/>
        </w:rPr>
        <w:t>Celsius to Fahrenheit:</w:t>
      </w:r>
    </w:p>
    <w:p w14:paraId="4F7444AE" w14:textId="24D382F0" w:rsidR="00C47969" w:rsidRDefault="00C47969" w:rsidP="00C47969">
      <w:pPr>
        <w:rPr>
          <w:b w:val="0"/>
          <w:bCs/>
        </w:rPr>
      </w:pPr>
      <w:r w:rsidRPr="00C47969">
        <w:rPr>
          <w:b w:val="0"/>
          <w:bCs/>
        </w:rPr>
        <w:drawing>
          <wp:inline distT="0" distB="0" distL="0" distR="0" wp14:anchorId="07989130" wp14:editId="03068E65">
            <wp:extent cx="5887272" cy="213389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887272" cy="2133898"/>
                    </a:xfrm>
                    <a:prstGeom prst="rect">
                      <a:avLst/>
                    </a:prstGeom>
                  </pic:spPr>
                </pic:pic>
              </a:graphicData>
            </a:graphic>
          </wp:inline>
        </w:drawing>
      </w:r>
    </w:p>
    <w:p w14:paraId="6152F36C" w14:textId="77777777" w:rsidR="003D44D2" w:rsidRDefault="003D44D2" w:rsidP="00C47969">
      <w:pPr>
        <w:rPr>
          <w:b w:val="0"/>
          <w:bCs/>
        </w:rPr>
      </w:pPr>
    </w:p>
    <w:p w14:paraId="465165F4" w14:textId="0AFF275A" w:rsidR="003D44D2" w:rsidRDefault="003D44D2" w:rsidP="003D44D2">
      <w:pPr>
        <w:rPr>
          <w:b w:val="0"/>
          <w:bCs/>
        </w:rPr>
      </w:pPr>
      <w:r>
        <w:rPr>
          <w:b w:val="0"/>
          <w:bCs/>
        </w:rPr>
        <w:t>Fahrenheit</w:t>
      </w:r>
      <w:r>
        <w:rPr>
          <w:b w:val="0"/>
          <w:bCs/>
        </w:rPr>
        <w:t xml:space="preserve"> to </w:t>
      </w:r>
      <w:r w:rsidR="00462824">
        <w:rPr>
          <w:b w:val="0"/>
          <w:bCs/>
        </w:rPr>
        <w:t>Celsius</w:t>
      </w:r>
      <w:r>
        <w:rPr>
          <w:b w:val="0"/>
          <w:bCs/>
        </w:rPr>
        <w:t>:</w:t>
      </w:r>
    </w:p>
    <w:p w14:paraId="5B09F68D" w14:textId="77777777" w:rsidR="003D44D2" w:rsidRDefault="003D44D2" w:rsidP="00C47969">
      <w:pPr>
        <w:rPr>
          <w:b w:val="0"/>
          <w:bCs/>
        </w:rPr>
      </w:pPr>
    </w:p>
    <w:p w14:paraId="405F6EBE" w14:textId="2059DD28" w:rsidR="00C47969" w:rsidRDefault="00C47969" w:rsidP="00C47969">
      <w:pPr>
        <w:rPr>
          <w:b w:val="0"/>
          <w:bCs/>
        </w:rPr>
      </w:pPr>
      <w:r w:rsidRPr="00C47969">
        <w:rPr>
          <w:b w:val="0"/>
          <w:bCs/>
        </w:rPr>
        <w:drawing>
          <wp:inline distT="0" distB="0" distL="0" distR="0" wp14:anchorId="61FBD4F5" wp14:editId="1525A64E">
            <wp:extent cx="4696480" cy="3324689"/>
            <wp:effectExtent l="0" t="0" r="889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4696480" cy="3324689"/>
                    </a:xfrm>
                    <a:prstGeom prst="rect">
                      <a:avLst/>
                    </a:prstGeom>
                  </pic:spPr>
                </pic:pic>
              </a:graphicData>
            </a:graphic>
          </wp:inline>
        </w:drawing>
      </w:r>
    </w:p>
    <w:p w14:paraId="3286136F" w14:textId="5CA4633D" w:rsidR="00462824" w:rsidRDefault="00462824" w:rsidP="00C47969">
      <w:pPr>
        <w:rPr>
          <w:b w:val="0"/>
          <w:bCs/>
        </w:rPr>
      </w:pPr>
    </w:p>
    <w:p w14:paraId="297FF3CD" w14:textId="0D0F77A4" w:rsidR="00462824" w:rsidRPr="00C47969" w:rsidRDefault="00462824" w:rsidP="00462824">
      <w:pPr>
        <w:rPr>
          <w:b w:val="0"/>
          <w:bCs/>
        </w:rPr>
      </w:pPr>
      <w:r w:rsidRPr="00462824">
        <w:rPr>
          <w:b w:val="0"/>
          <w:bCs/>
        </w:rPr>
        <w:drawing>
          <wp:inline distT="0" distB="0" distL="0" distR="0" wp14:anchorId="256D7CA9" wp14:editId="74542E11">
            <wp:extent cx="3115110" cy="39058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5110" cy="390580"/>
                    </a:xfrm>
                    <a:prstGeom prst="rect">
                      <a:avLst/>
                    </a:prstGeom>
                  </pic:spPr>
                </pic:pic>
              </a:graphicData>
            </a:graphic>
          </wp:inline>
        </w:drawing>
      </w:r>
    </w:p>
    <w:p w14:paraId="17A715CA" w14:textId="77777777" w:rsidR="005B4A01" w:rsidRPr="00FD3AE2" w:rsidRDefault="005B4A01" w:rsidP="00DF027C">
      <w:pPr>
        <w:rPr>
          <w:b w:val="0"/>
          <w:bCs/>
        </w:rPr>
      </w:pPr>
    </w:p>
    <w:sectPr w:rsidR="005B4A01" w:rsidRPr="00FD3AE2" w:rsidSect="00DF027C">
      <w:headerReference w:type="default" r:id="rId20"/>
      <w:footerReference w:type="default" r:id="rId2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ED013" w14:textId="77777777" w:rsidR="00DE7F17" w:rsidRDefault="00DE7F17">
      <w:r>
        <w:separator/>
      </w:r>
    </w:p>
    <w:p w14:paraId="75112212" w14:textId="77777777" w:rsidR="00DE7F17" w:rsidRDefault="00DE7F17"/>
  </w:endnote>
  <w:endnote w:type="continuationSeparator" w:id="0">
    <w:p w14:paraId="307DE1E0" w14:textId="77777777" w:rsidR="00DE7F17" w:rsidRDefault="00DE7F17">
      <w:r>
        <w:continuationSeparator/>
      </w:r>
    </w:p>
    <w:p w14:paraId="684F20A5" w14:textId="77777777" w:rsidR="00DE7F17" w:rsidRDefault="00DE7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BA6D9B3" w14:textId="612401A0"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AFA7D1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C308" w14:textId="77777777" w:rsidR="00DE7F17" w:rsidRDefault="00DE7F17">
      <w:r>
        <w:separator/>
      </w:r>
    </w:p>
    <w:p w14:paraId="48ABF92D" w14:textId="77777777" w:rsidR="00DE7F17" w:rsidRDefault="00DE7F17"/>
  </w:footnote>
  <w:footnote w:type="continuationSeparator" w:id="0">
    <w:p w14:paraId="2519AD92" w14:textId="77777777" w:rsidR="00DE7F17" w:rsidRDefault="00DE7F17">
      <w:r>
        <w:continuationSeparator/>
      </w:r>
    </w:p>
    <w:p w14:paraId="65248052" w14:textId="77777777" w:rsidR="00DE7F17" w:rsidRDefault="00DE7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BF5BABF" w14:textId="77777777" w:rsidTr="00D077E9">
      <w:trPr>
        <w:trHeight w:val="978"/>
      </w:trPr>
      <w:tc>
        <w:tcPr>
          <w:tcW w:w="9990" w:type="dxa"/>
          <w:tcBorders>
            <w:top w:val="nil"/>
            <w:left w:val="nil"/>
            <w:bottom w:val="single" w:sz="36" w:space="0" w:color="34ABA2" w:themeColor="accent3"/>
            <w:right w:val="nil"/>
          </w:tcBorders>
        </w:tcPr>
        <w:p w14:paraId="4A21563A" w14:textId="77777777" w:rsidR="00D077E9" w:rsidRDefault="00D077E9">
          <w:pPr>
            <w:pStyle w:val="Header"/>
          </w:pPr>
        </w:p>
      </w:tc>
    </w:tr>
  </w:tbl>
  <w:p w14:paraId="1D0A1CC3"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64"/>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3D44D2"/>
    <w:rsid w:val="004110DE"/>
    <w:rsid w:val="0044085A"/>
    <w:rsid w:val="00462824"/>
    <w:rsid w:val="004B21A5"/>
    <w:rsid w:val="004E76E4"/>
    <w:rsid w:val="004F0A86"/>
    <w:rsid w:val="005037F0"/>
    <w:rsid w:val="00516A86"/>
    <w:rsid w:val="005275F6"/>
    <w:rsid w:val="00572102"/>
    <w:rsid w:val="005B4A01"/>
    <w:rsid w:val="005F1BB0"/>
    <w:rsid w:val="00656C4D"/>
    <w:rsid w:val="006D2746"/>
    <w:rsid w:val="006E5716"/>
    <w:rsid w:val="007302B3"/>
    <w:rsid w:val="00730733"/>
    <w:rsid w:val="00730E3A"/>
    <w:rsid w:val="00736AAF"/>
    <w:rsid w:val="00765B2A"/>
    <w:rsid w:val="00783A34"/>
    <w:rsid w:val="007C6B52"/>
    <w:rsid w:val="007D16C5"/>
    <w:rsid w:val="00862FE4"/>
    <w:rsid w:val="0086389A"/>
    <w:rsid w:val="0087605E"/>
    <w:rsid w:val="008B1FEE"/>
    <w:rsid w:val="008C1ADF"/>
    <w:rsid w:val="008D5E6D"/>
    <w:rsid w:val="00903BDC"/>
    <w:rsid w:val="00903C32"/>
    <w:rsid w:val="00916B16"/>
    <w:rsid w:val="009173B9"/>
    <w:rsid w:val="0093335D"/>
    <w:rsid w:val="0093613E"/>
    <w:rsid w:val="00943026"/>
    <w:rsid w:val="00966B81"/>
    <w:rsid w:val="00991884"/>
    <w:rsid w:val="009C7720"/>
    <w:rsid w:val="009D2199"/>
    <w:rsid w:val="009E0EBD"/>
    <w:rsid w:val="00A23AFA"/>
    <w:rsid w:val="00A31B3E"/>
    <w:rsid w:val="00A532F3"/>
    <w:rsid w:val="00A8489E"/>
    <w:rsid w:val="00A90240"/>
    <w:rsid w:val="00AC29F3"/>
    <w:rsid w:val="00B231E5"/>
    <w:rsid w:val="00BA3FD2"/>
    <w:rsid w:val="00BC7AC4"/>
    <w:rsid w:val="00C02B87"/>
    <w:rsid w:val="00C4086D"/>
    <w:rsid w:val="00C47969"/>
    <w:rsid w:val="00C60C79"/>
    <w:rsid w:val="00C84768"/>
    <w:rsid w:val="00CA1896"/>
    <w:rsid w:val="00CA77BE"/>
    <w:rsid w:val="00CB5B28"/>
    <w:rsid w:val="00CF27CB"/>
    <w:rsid w:val="00CF5371"/>
    <w:rsid w:val="00D0323A"/>
    <w:rsid w:val="00D0559F"/>
    <w:rsid w:val="00D077E9"/>
    <w:rsid w:val="00D42CB7"/>
    <w:rsid w:val="00D5413D"/>
    <w:rsid w:val="00D570A9"/>
    <w:rsid w:val="00D70D02"/>
    <w:rsid w:val="00D76C64"/>
    <w:rsid w:val="00D770C7"/>
    <w:rsid w:val="00D86945"/>
    <w:rsid w:val="00D90290"/>
    <w:rsid w:val="00DB01DD"/>
    <w:rsid w:val="00DD152F"/>
    <w:rsid w:val="00DD5FC2"/>
    <w:rsid w:val="00DE213F"/>
    <w:rsid w:val="00DE7F17"/>
    <w:rsid w:val="00DF027C"/>
    <w:rsid w:val="00E00A32"/>
    <w:rsid w:val="00E22ACD"/>
    <w:rsid w:val="00E620B0"/>
    <w:rsid w:val="00E81B40"/>
    <w:rsid w:val="00EF3A39"/>
    <w:rsid w:val="00EF555B"/>
    <w:rsid w:val="00F027BB"/>
    <w:rsid w:val="00F11DCF"/>
    <w:rsid w:val="00F162EA"/>
    <w:rsid w:val="00F52D27"/>
    <w:rsid w:val="00F83527"/>
    <w:rsid w:val="00FD3AE2"/>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53840"/>
  <w15:docId w15:val="{FAA88701-9380-4AC8-AF66-8431B055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4D2"/>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d\AppData\Local\Microsoft\Office\16.0\DTS\en-US%7bBAF73222-E673-4674-B24E-BDCB1CF1818F%7d\%7b4E263E4F-946F-443F-BA45-61037695990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480065EC33428B8948C3CE89A94AF0"/>
        <w:category>
          <w:name w:val="General"/>
          <w:gallery w:val="placeholder"/>
        </w:category>
        <w:types>
          <w:type w:val="bbPlcHdr"/>
        </w:types>
        <w:behaviors>
          <w:behavior w:val="content"/>
        </w:behaviors>
        <w:guid w:val="{334A460C-9532-4630-8096-F8C6A63AA2C4}"/>
      </w:docPartPr>
      <w:docPartBody>
        <w:p w:rsidR="003D0547" w:rsidRDefault="002D18B8">
          <w:pPr>
            <w:pStyle w:val="40480065EC33428B8948C3CE89A94AF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16</w:t>
          </w:r>
          <w:r w:rsidRPr="00D86945">
            <w:rPr>
              <w:rStyle w:val="SubtitleChar"/>
              <w:b/>
            </w:rPr>
            <w:fldChar w:fldCharType="end"/>
          </w:r>
        </w:p>
      </w:docPartBody>
    </w:docPart>
    <w:docPart>
      <w:docPartPr>
        <w:name w:val="8026905A6A6644D280E9CF389447DD26"/>
        <w:category>
          <w:name w:val="General"/>
          <w:gallery w:val="placeholder"/>
        </w:category>
        <w:types>
          <w:type w:val="bbPlcHdr"/>
        </w:types>
        <w:behaviors>
          <w:behavior w:val="content"/>
        </w:behaviors>
        <w:guid w:val="{49BE4170-3AE2-42AE-8465-67D1252C327C}"/>
      </w:docPartPr>
      <w:docPartBody>
        <w:p w:rsidR="003D0547" w:rsidRDefault="002D18B8">
          <w:pPr>
            <w:pStyle w:val="8026905A6A6644D280E9CF389447DD26"/>
          </w:pPr>
          <w:r>
            <w:t>COMPANY NAME</w:t>
          </w:r>
        </w:p>
      </w:docPartBody>
    </w:docPart>
    <w:docPart>
      <w:docPartPr>
        <w:name w:val="AD5537A4A21149B292F746F2C7171136"/>
        <w:category>
          <w:name w:val="General"/>
          <w:gallery w:val="placeholder"/>
        </w:category>
        <w:types>
          <w:type w:val="bbPlcHdr"/>
        </w:types>
        <w:behaviors>
          <w:behavior w:val="content"/>
        </w:behaviors>
        <w:guid w:val="{52074297-0902-4A97-95FD-EFBD254160A9}"/>
      </w:docPartPr>
      <w:docPartBody>
        <w:p w:rsidR="003D0547" w:rsidRDefault="002D18B8">
          <w:pPr>
            <w:pStyle w:val="AD5537A4A21149B292F746F2C7171136"/>
          </w:pPr>
          <w:r w:rsidRPr="00DF027C">
            <w:t>To get started right away, just tap any placeholder text (such as this) and start typing to replace it with your own.</w:t>
          </w:r>
        </w:p>
      </w:docPartBody>
    </w:docPart>
    <w:docPart>
      <w:docPartPr>
        <w:name w:val="C3202A541D9B4378A2B0D6759A3685D7"/>
        <w:category>
          <w:name w:val="General"/>
          <w:gallery w:val="placeholder"/>
        </w:category>
        <w:types>
          <w:type w:val="bbPlcHdr"/>
        </w:types>
        <w:behaviors>
          <w:behavior w:val="content"/>
        </w:behaviors>
        <w:guid w:val="{0BF3B02E-C2EA-4C9C-8491-B2EB290B0FD6}"/>
      </w:docPartPr>
      <w:docPartBody>
        <w:p w:rsidR="003D0547" w:rsidRDefault="002D18B8">
          <w:pPr>
            <w:pStyle w:val="C3202A541D9B4378A2B0D6759A3685D7"/>
          </w:pPr>
          <w:r w:rsidRPr="00DF027C">
            <w:t xml:space="preserve">Want to insert a picture from your files or add a shape, text box, or table? You got it! On the Insert tab of the ribbon, just tap the option you need. </w:t>
          </w:r>
        </w:p>
      </w:docPartBody>
    </w:docPart>
    <w:docPart>
      <w:docPartPr>
        <w:name w:val="DC31FB9004F340F9BEFC023F09245C18"/>
        <w:category>
          <w:name w:val="General"/>
          <w:gallery w:val="placeholder"/>
        </w:category>
        <w:types>
          <w:type w:val="bbPlcHdr"/>
        </w:types>
        <w:behaviors>
          <w:behavior w:val="content"/>
        </w:behaviors>
        <w:guid w:val="{4C5839B1-65DE-4994-ABF5-C45A2C07F137}"/>
      </w:docPartPr>
      <w:docPartBody>
        <w:p w:rsidR="003D0547" w:rsidRDefault="00D34C0B" w:rsidP="00D34C0B">
          <w:pPr>
            <w:pStyle w:val="DC31FB9004F340F9BEFC023F09245C18"/>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0B"/>
    <w:rsid w:val="002D18B8"/>
    <w:rsid w:val="003D0547"/>
    <w:rsid w:val="00D34C0B"/>
    <w:rsid w:val="00EC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40480065EC33428B8948C3CE89A94AF0">
    <w:name w:val="40480065EC33428B8948C3CE89A94AF0"/>
  </w:style>
  <w:style w:type="paragraph" w:customStyle="1" w:styleId="8026905A6A6644D280E9CF389447DD26">
    <w:name w:val="8026905A6A6644D280E9CF389447DD26"/>
  </w:style>
  <w:style w:type="paragraph" w:customStyle="1" w:styleId="AD5537A4A21149B292F746F2C7171136">
    <w:name w:val="AD5537A4A21149B292F746F2C7171136"/>
  </w:style>
  <w:style w:type="paragraph" w:customStyle="1" w:styleId="C3202A541D9B4378A2B0D6759A3685D7">
    <w:name w:val="C3202A541D9B4378A2B0D6759A3685D7"/>
  </w:style>
  <w:style w:type="paragraph" w:customStyle="1" w:styleId="DC31FB9004F340F9BEFC023F09245C18">
    <w:name w:val="DC31FB9004F340F9BEFC023F09245C18"/>
    <w:rsid w:val="00D34C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{4E263E4F-946F-443F-BA45-61037695990A}tf16392850_win32</Template>
  <TotalTime>241</TotalTime>
  <Pages>8</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Asad</dc:creator>
  <cp:keywords/>
  <cp:lastModifiedBy>200901024</cp:lastModifiedBy>
  <cp:revision>3</cp:revision>
  <cp:lastPrinted>2006-08-01T17:47:00Z</cp:lastPrinted>
  <dcterms:created xsi:type="dcterms:W3CDTF">2022-01-16T11:29:00Z</dcterms:created>
  <dcterms:modified xsi:type="dcterms:W3CDTF">2022-01-16T19:40:00Z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